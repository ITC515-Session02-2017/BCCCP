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C3A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Entry car park using a valid season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C3A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Entry car park with valid season ticket.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C3A7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customer is trying to enter a car park using a valid season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C3A7C" w:rsidP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season ticket has been registered, so is valid.</w:t>
            </w:r>
          </w:p>
          <w:p w:rsidR="001C3A7C" w:rsidRPr="00A11301" w:rsidRDefault="001C3A7C" w:rsidP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season ticket is not being in use in another car park.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ticket is record in the Usage Record registry. </w:t>
            </w:r>
          </w:p>
          <w:p w:rsidR="001C3A7C" w:rsidRPr="00A11301" w:rsidRDefault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ticket is used in between the start and end registration time.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C3A7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 car is detected by the car sensor</w:t>
            </w:r>
          </w:p>
        </w:tc>
        <w:tc>
          <w:tcPr>
            <w:tcW w:w="5596" w:type="dxa"/>
          </w:tcPr>
          <w:p w:rsidR="00DF1585" w:rsidRDefault="001C3A7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state change from idle to waiting.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40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 season ticket is inserted</w:t>
            </w:r>
          </w:p>
        </w:tc>
        <w:tc>
          <w:tcPr>
            <w:tcW w:w="5596" w:type="dxa"/>
          </w:tcPr>
          <w:p w:rsidR="00DF1585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controller verify the season ticket. Change status to validated.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40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gate is raised and the car enter the car park.</w:t>
            </w:r>
          </w:p>
        </w:tc>
        <w:tc>
          <w:tcPr>
            <w:tcW w:w="5596" w:type="dxa"/>
          </w:tcPr>
          <w:p w:rsidR="00DF1585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detects car entering the car park.</w:t>
            </w:r>
          </w:p>
          <w:p w:rsidR="00584082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lowered. Change status to idle.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Season Ticket ID: 12345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Entry Controller: IDLE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Car park ID: A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This data is passed to the Entry controller to validate the season ticket and allow access to the car.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2.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Season Ticked ID: 54214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Carpark add usage to usage record.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 xml:space="preserve">This data </w:t>
            </w:r>
            <w:proofErr w:type="gramStart"/>
            <w:r>
              <w:t>save</w:t>
            </w:r>
            <w:proofErr w:type="gramEnd"/>
            <w:r>
              <w:t xml:space="preserve"> the season usage.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92D" w:rsidRDefault="0070792D">
      <w:r>
        <w:separator/>
      </w:r>
    </w:p>
  </w:endnote>
  <w:endnote w:type="continuationSeparator" w:id="0">
    <w:p w:rsidR="0070792D" w:rsidRDefault="0070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2E5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2E5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92D" w:rsidRDefault="0070792D">
      <w:r>
        <w:separator/>
      </w:r>
    </w:p>
  </w:footnote>
  <w:footnote w:type="continuationSeparator" w:id="0">
    <w:p w:rsidR="0070792D" w:rsidRDefault="0070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1C3A7C" w:rsidP="00B71A35">
          <w:pPr>
            <w:rPr>
              <w:b/>
            </w:rPr>
          </w:pPr>
          <w:r>
            <w:rPr>
              <w:b/>
            </w:rPr>
            <w:t>UAT Entry Car park with valid Season ticket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C3A7C" w:rsidP="00B71A35">
          <w:r>
            <w:t xml:space="preserve">Usage Registration of Season ticket </w:t>
          </w:r>
        </w:p>
      </w:tc>
      <w:tc>
        <w:tcPr>
          <w:tcW w:w="3179" w:type="dxa"/>
        </w:tcPr>
        <w:p w:rsidR="00A37650" w:rsidRDefault="001C3A7C" w:rsidP="00B71A35">
          <w:r>
            <w:t xml:space="preserve">  Date:  22/09/2017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4082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89CB86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Navarro</cp:lastModifiedBy>
  <cp:revision>2</cp:revision>
  <cp:lastPrinted>2003-10-05T22:49:00Z</cp:lastPrinted>
  <dcterms:created xsi:type="dcterms:W3CDTF">2015-07-22T01:48:00Z</dcterms:created>
  <dcterms:modified xsi:type="dcterms:W3CDTF">2017-09-22T13:19:00Z</dcterms:modified>
</cp:coreProperties>
</file>